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9D" w:rsidRDefault="00B5139D" w:rsidP="0054073C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B5139D" w:rsidRPr="00BF11F2" w:rsidRDefault="00B5139D" w:rsidP="0054073C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Softversko rješenje za evidenciju rada</w:t>
      </w:r>
    </w:p>
    <w:p w:rsidR="00B5139D" w:rsidRDefault="00B5139D" w:rsidP="0054073C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73C" w:rsidRDefault="0054073C" w:rsidP="0054073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UPUSTVO ZA INSTALACIJU</w:t>
      </w:r>
    </w:p>
    <w:p w:rsidR="0054073C" w:rsidRPr="008F0D83" w:rsidRDefault="0054073C" w:rsidP="0054073C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APLIKACIJE QUICKSHEET</w:t>
      </w:r>
    </w:p>
    <w:p w:rsidR="00B5139D" w:rsidRDefault="00B5139D" w:rsidP="0054073C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73C" w:rsidRDefault="0054073C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323B" w:rsidRDefault="001A323B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323B" w:rsidRDefault="001A323B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139D" w:rsidRDefault="00B5139D" w:rsidP="0054073C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01.06.2015</w:t>
      </w:r>
    </w:p>
    <w:p w:rsidR="00B5139D" w:rsidRDefault="00B5139D" w:rsidP="0054073C">
      <w:pPr>
        <w:tabs>
          <w:tab w:val="left" w:pos="3660"/>
        </w:tabs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1396961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133" w:rsidRPr="00B73133" w:rsidRDefault="00B73133" w:rsidP="0054073C">
          <w:pPr>
            <w:pStyle w:val="TOCHeading"/>
            <w:jc w:val="both"/>
            <w:rPr>
              <w:lang w:val="bs-Latn-BA"/>
            </w:rPr>
          </w:pPr>
          <w:r w:rsidRPr="00B73133">
            <w:rPr>
              <w:lang w:val="bs-Latn-BA"/>
            </w:rPr>
            <w:t>Sadržaj</w:t>
          </w:r>
        </w:p>
        <w:p w:rsidR="00B73133" w:rsidRPr="00B73133" w:rsidRDefault="00B73133" w:rsidP="0054073C">
          <w:pPr>
            <w:jc w:val="both"/>
            <w:rPr>
              <w:lang w:val="en-US"/>
            </w:rPr>
          </w:pPr>
        </w:p>
        <w:p w:rsidR="0054073C" w:rsidRDefault="00B731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67139" w:history="1">
            <w:r w:rsidR="0054073C" w:rsidRPr="001D3D7B">
              <w:rPr>
                <w:rStyle w:val="Hyperlink"/>
                <w:noProof/>
              </w:rPr>
              <w:t>1.</w:t>
            </w:r>
            <w:r w:rsidR="0054073C">
              <w:rPr>
                <w:rFonts w:eastAsiaTheme="minorEastAsia"/>
                <w:noProof/>
                <w:lang w:eastAsia="bs-Latn-BA"/>
              </w:rPr>
              <w:tab/>
            </w:r>
            <w:r w:rsidR="0054073C" w:rsidRPr="001D3D7B">
              <w:rPr>
                <w:rStyle w:val="Hyperlink"/>
                <w:noProof/>
              </w:rPr>
              <w:t>Kako instalirati JRE?</w:t>
            </w:r>
            <w:r w:rsidR="0054073C">
              <w:rPr>
                <w:noProof/>
                <w:webHidden/>
              </w:rPr>
              <w:tab/>
            </w:r>
            <w:r w:rsidR="0054073C">
              <w:rPr>
                <w:noProof/>
                <w:webHidden/>
              </w:rPr>
              <w:fldChar w:fldCharType="begin"/>
            </w:r>
            <w:r w:rsidR="0054073C">
              <w:rPr>
                <w:noProof/>
                <w:webHidden/>
              </w:rPr>
              <w:instrText xml:space="preserve"> PAGEREF _Toc420967139 \h </w:instrText>
            </w:r>
            <w:r w:rsidR="0054073C">
              <w:rPr>
                <w:noProof/>
                <w:webHidden/>
              </w:rPr>
            </w:r>
            <w:r w:rsidR="0054073C">
              <w:rPr>
                <w:noProof/>
                <w:webHidden/>
              </w:rPr>
              <w:fldChar w:fldCharType="separate"/>
            </w:r>
            <w:r w:rsidR="0054073C">
              <w:rPr>
                <w:noProof/>
                <w:webHidden/>
              </w:rPr>
              <w:t>3</w:t>
            </w:r>
            <w:r w:rsidR="0054073C">
              <w:rPr>
                <w:noProof/>
                <w:webHidden/>
              </w:rPr>
              <w:fldChar w:fldCharType="end"/>
            </w:r>
          </w:hyperlink>
        </w:p>
        <w:p w:rsidR="0054073C" w:rsidRDefault="005407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bs-Latn-BA"/>
            </w:rPr>
          </w:pPr>
          <w:hyperlink w:anchor="_Toc420967140" w:history="1">
            <w:r w:rsidRPr="001D3D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1D3D7B">
              <w:rPr>
                <w:rStyle w:val="Hyperlink"/>
                <w:noProof/>
              </w:rPr>
              <w:t>Kako pokrenuti bazu na računaru?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3C" w:rsidRDefault="005407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bs-Latn-BA"/>
            </w:rPr>
          </w:pPr>
          <w:hyperlink w:anchor="_Toc420967141" w:history="1">
            <w:r w:rsidRPr="001D3D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1D3D7B">
              <w:rPr>
                <w:rStyle w:val="Hyperlink"/>
                <w:noProof/>
              </w:rPr>
              <w:t>Kako instalirati Quicksheet aplikaciju?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133" w:rsidRDefault="00B73133" w:rsidP="0054073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3133" w:rsidRDefault="00B73133" w:rsidP="0054073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2AD4" w:rsidRDefault="00082AD4" w:rsidP="0054073C">
      <w:pPr>
        <w:pStyle w:val="Heading1"/>
        <w:numPr>
          <w:ilvl w:val="0"/>
          <w:numId w:val="9"/>
        </w:numPr>
        <w:jc w:val="both"/>
      </w:pPr>
      <w:bookmarkStart w:id="0" w:name="_Toc420967139"/>
      <w:r>
        <w:lastRenderedPageBreak/>
        <w:t>Kako instalirati JRE?</w:t>
      </w:r>
      <w:bookmarkEnd w:id="0"/>
    </w:p>
    <w:p w:rsidR="00082AD4" w:rsidRDefault="00082AD4" w:rsidP="0054073C">
      <w:pPr>
        <w:ind w:left="360"/>
        <w:jc w:val="both"/>
      </w:pPr>
      <w:r>
        <w:t xml:space="preserve">Za potrebe korištenja aplikacije, potrebno je da instalirate JRE(Java Runtime Environment). Ukoliko ga već prethodno nemate instaliranog, možete ga preuzeti sa sljedećeg linka: </w:t>
      </w:r>
      <w:hyperlink r:id="rId9" w:history="1">
        <w:r w:rsidRPr="00C939C5">
          <w:rPr>
            <w:rStyle w:val="Hyperlink"/>
          </w:rPr>
          <w:t>http://www.oracle.com/technetwork/java/javase/downloads/jre8-downloads-2133155.html</w:t>
        </w:r>
      </w:hyperlink>
      <w:r>
        <w:t xml:space="preserve">. </w:t>
      </w:r>
    </w:p>
    <w:p w:rsidR="00082AD4" w:rsidRDefault="00082AD4" w:rsidP="0054073C">
      <w:pPr>
        <w:ind w:left="360"/>
        <w:jc w:val="both"/>
      </w:pPr>
    </w:p>
    <w:p w:rsidR="00082AD4" w:rsidRDefault="00082AD4" w:rsidP="0054073C">
      <w:pPr>
        <w:ind w:left="360"/>
        <w:jc w:val="both"/>
      </w:pPr>
      <w:r>
        <w:t>Odaberite ogovarajuću verziju za vaš operativni sistem.</w:t>
      </w:r>
    </w:p>
    <w:p w:rsidR="00082AD4" w:rsidRDefault="00082AD4" w:rsidP="0054073C">
      <w:pPr>
        <w:ind w:left="360"/>
        <w:jc w:val="both"/>
      </w:pPr>
      <w:r>
        <w:rPr>
          <w:noProof/>
          <w:lang w:eastAsia="bs-Latn-BA"/>
        </w:rPr>
        <w:drawing>
          <wp:inline distT="0" distB="0" distL="0" distR="0" wp14:anchorId="7A97D059" wp14:editId="2D20DCDF">
            <wp:extent cx="526732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D4" w:rsidRDefault="00082AD4" w:rsidP="0054073C">
      <w:pPr>
        <w:ind w:left="360"/>
        <w:jc w:val="both"/>
      </w:pPr>
      <w:r>
        <w:t>Nakon skidanja, instalirajte JRE.</w:t>
      </w:r>
    </w:p>
    <w:p w:rsidR="00082AD4" w:rsidRDefault="00082AD4" w:rsidP="0054073C">
      <w:pPr>
        <w:pStyle w:val="Heading1"/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</w:p>
    <w:p w:rsidR="00082AD4" w:rsidRPr="00082AD4" w:rsidRDefault="00082AD4" w:rsidP="0054073C">
      <w:pPr>
        <w:jc w:val="both"/>
      </w:pPr>
    </w:p>
    <w:p w:rsidR="00431D5A" w:rsidRDefault="009D13AE" w:rsidP="0054073C">
      <w:pPr>
        <w:pStyle w:val="Heading1"/>
        <w:numPr>
          <w:ilvl w:val="0"/>
          <w:numId w:val="9"/>
        </w:numPr>
        <w:jc w:val="both"/>
      </w:pPr>
      <w:bookmarkStart w:id="1" w:name="_Toc420967140"/>
      <w:r w:rsidRPr="009D13AE">
        <w:lastRenderedPageBreak/>
        <w:t>Kako pokrenuti bazu na računaru?</w:t>
      </w:r>
      <w:bookmarkEnd w:id="1"/>
    </w:p>
    <w:p w:rsidR="00082AD4" w:rsidRPr="00082AD4" w:rsidRDefault="00082AD4" w:rsidP="0054073C">
      <w:pPr>
        <w:jc w:val="both"/>
      </w:pPr>
    </w:p>
    <w:p w:rsidR="009D13AE" w:rsidRPr="009D13AE" w:rsidRDefault="009D13AE" w:rsidP="0054073C">
      <w:pPr>
        <w:jc w:val="both"/>
      </w:pPr>
    </w:p>
    <w:p w:rsidR="005B7D13" w:rsidRPr="005B7D13" w:rsidRDefault="005B7D13" w:rsidP="0054073C">
      <w:pPr>
        <w:jc w:val="both"/>
      </w:pPr>
      <w:r>
        <w:t xml:space="preserve">Da bi aplikacija mogla da komunicira sa bazom podataka, potrebno je imati server MySQL baze podataka. Da bi </w:t>
      </w:r>
      <w:r>
        <w:t xml:space="preserve">to omogućili potrebno je da </w:t>
      </w:r>
      <w:r w:rsidR="0054073C">
        <w:t>instalirate</w:t>
      </w:r>
      <w:r>
        <w:t xml:space="preserve"> Wampserver.</w:t>
      </w:r>
    </w:p>
    <w:p w:rsidR="009D13AE" w:rsidRDefault="009D13AE" w:rsidP="0054073C">
      <w:pPr>
        <w:jc w:val="both"/>
      </w:pPr>
    </w:p>
    <w:p w:rsidR="009938A0" w:rsidRDefault="00B5139D" w:rsidP="0054073C">
      <w:pPr>
        <w:jc w:val="both"/>
      </w:pPr>
      <w:r>
        <w:t xml:space="preserve">Za pokretanje pokretanje baze </w:t>
      </w:r>
      <w:r w:rsidR="009938A0">
        <w:t xml:space="preserve">na </w:t>
      </w:r>
      <w:r>
        <w:t>računaru potrebno je sljedeće:</w:t>
      </w:r>
    </w:p>
    <w:p w:rsidR="009938A0" w:rsidRDefault="00B5139D" w:rsidP="0054073C">
      <w:pPr>
        <w:pStyle w:val="ListParagraph"/>
        <w:numPr>
          <w:ilvl w:val="0"/>
          <w:numId w:val="10"/>
        </w:numPr>
        <w:jc w:val="both"/>
      </w:pPr>
      <w:r>
        <w:t xml:space="preserve">Otvoriti </w:t>
      </w:r>
      <w:r w:rsidR="009938A0">
        <w:t xml:space="preserve">stranicu </w:t>
      </w:r>
      <w:hyperlink r:id="rId11" w:history="1">
        <w:r w:rsidR="009938A0" w:rsidRPr="00BB1C9B">
          <w:rPr>
            <w:rStyle w:val="Hyperlink"/>
          </w:rPr>
          <w:t>http://www.wampserver.com/en/</w:t>
        </w:r>
      </w:hyperlink>
    </w:p>
    <w:p w:rsidR="00B552B7" w:rsidRDefault="00B5139D" w:rsidP="0054073C">
      <w:pPr>
        <w:pStyle w:val="ListParagraph"/>
        <w:numPr>
          <w:ilvl w:val="0"/>
          <w:numId w:val="10"/>
        </w:numPr>
        <w:jc w:val="both"/>
      </w:pPr>
      <w:r>
        <w:t>Odabrati</w:t>
      </w:r>
      <w:r w:rsidR="00B552B7">
        <w:t xml:space="preserve"> Start using Wampserver</w:t>
      </w:r>
    </w:p>
    <w:p w:rsidR="00B552B7" w:rsidRDefault="00B552B7" w:rsidP="0054073C">
      <w:pPr>
        <w:pStyle w:val="ListParagraph"/>
        <w:jc w:val="both"/>
      </w:pPr>
    </w:p>
    <w:p w:rsidR="009938A0" w:rsidRPr="009D13AE" w:rsidRDefault="009938A0" w:rsidP="0054073C">
      <w:pPr>
        <w:jc w:val="both"/>
      </w:pPr>
      <w:r>
        <w:rPr>
          <w:noProof/>
          <w:lang w:eastAsia="bs-Latn-BA"/>
        </w:rPr>
        <w:drawing>
          <wp:inline distT="0" distB="0" distL="0" distR="0">
            <wp:extent cx="59436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AE" w:rsidRDefault="009D13AE" w:rsidP="0054073C">
      <w:pPr>
        <w:jc w:val="both"/>
      </w:pPr>
    </w:p>
    <w:p w:rsidR="00B552B7" w:rsidRDefault="00B5139D" w:rsidP="0054073C">
      <w:pPr>
        <w:pStyle w:val="ListParagraph"/>
        <w:numPr>
          <w:ilvl w:val="0"/>
          <w:numId w:val="10"/>
        </w:numPr>
        <w:jc w:val="both"/>
      </w:pPr>
      <w:r>
        <w:t>Odabrati odgovarajuću verziju</w:t>
      </w:r>
    </w:p>
    <w:p w:rsidR="00B552B7" w:rsidRDefault="00B552B7" w:rsidP="0054073C">
      <w:pPr>
        <w:jc w:val="both"/>
      </w:pPr>
      <w:r>
        <w:rPr>
          <w:noProof/>
          <w:lang w:eastAsia="bs-Latn-BA"/>
        </w:rPr>
        <w:drawing>
          <wp:inline distT="0" distB="0" distL="0" distR="0">
            <wp:extent cx="5943600" cy="1871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B7" w:rsidRDefault="00B552B7" w:rsidP="0054073C">
      <w:pPr>
        <w:jc w:val="both"/>
      </w:pPr>
    </w:p>
    <w:p w:rsidR="00B552B7" w:rsidRPr="00B552B7" w:rsidRDefault="007567B2" w:rsidP="0054073C">
      <w:pPr>
        <w:pStyle w:val="ListParagraph"/>
        <w:numPr>
          <w:ilvl w:val="0"/>
          <w:numId w:val="10"/>
        </w:numPr>
        <w:jc w:val="both"/>
      </w:pPr>
      <w:r>
        <w:t>Odabrati</w:t>
      </w:r>
      <w:r w:rsidR="00B552B7">
        <w:t xml:space="preserve"> download directly</w:t>
      </w:r>
    </w:p>
    <w:p w:rsidR="00B552B7" w:rsidRDefault="00B552B7" w:rsidP="0054073C">
      <w:pPr>
        <w:pStyle w:val="ListParagraph"/>
        <w:jc w:val="both"/>
      </w:pPr>
      <w:r>
        <w:rPr>
          <w:noProof/>
          <w:lang w:eastAsia="bs-Latn-BA"/>
        </w:rPr>
        <w:drawing>
          <wp:inline distT="0" distB="0" distL="0" distR="0" wp14:anchorId="23B7BFB1" wp14:editId="5B419CC6">
            <wp:extent cx="5686947" cy="1739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263" cy="17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B7" w:rsidRDefault="00B552B7" w:rsidP="0054073C">
      <w:pPr>
        <w:jc w:val="both"/>
      </w:pPr>
    </w:p>
    <w:p w:rsidR="00B552B7" w:rsidRDefault="00B552B7" w:rsidP="0054073C">
      <w:pPr>
        <w:jc w:val="both"/>
      </w:pPr>
    </w:p>
    <w:p w:rsidR="00B552B7" w:rsidRDefault="007567B2" w:rsidP="0054073C">
      <w:pPr>
        <w:pStyle w:val="ListParagraph"/>
        <w:numPr>
          <w:ilvl w:val="0"/>
          <w:numId w:val="10"/>
        </w:numPr>
        <w:jc w:val="both"/>
      </w:pPr>
      <w:r>
        <w:lastRenderedPageBreak/>
        <w:t>Odabrati opciju</w:t>
      </w:r>
      <w:r w:rsidR="00B552B7">
        <w:t xml:space="preserve"> </w:t>
      </w:r>
      <w:r w:rsidR="00B552B7" w:rsidRPr="007567B2">
        <w:rPr>
          <w:i/>
        </w:rPr>
        <w:t>Save File</w:t>
      </w:r>
    </w:p>
    <w:p w:rsidR="007567B2" w:rsidRDefault="007567B2" w:rsidP="0054073C">
      <w:pPr>
        <w:pStyle w:val="ListParagraph"/>
        <w:ind w:left="360"/>
        <w:jc w:val="both"/>
      </w:pPr>
    </w:p>
    <w:p w:rsidR="00B552B7" w:rsidRDefault="00B552B7" w:rsidP="0054073C">
      <w:pPr>
        <w:jc w:val="both"/>
      </w:pPr>
      <w:r>
        <w:rPr>
          <w:noProof/>
          <w:lang w:eastAsia="bs-Latn-BA"/>
        </w:rPr>
        <w:drawing>
          <wp:inline distT="0" distB="0" distL="0" distR="0">
            <wp:extent cx="3572850" cy="16459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B7" w:rsidRDefault="00B552B7" w:rsidP="0054073C">
      <w:pPr>
        <w:jc w:val="both"/>
      </w:pPr>
    </w:p>
    <w:p w:rsidR="00B552B7" w:rsidRDefault="00B5139D" w:rsidP="0054073C">
      <w:pPr>
        <w:pStyle w:val="ListParagraph"/>
        <w:numPr>
          <w:ilvl w:val="0"/>
          <w:numId w:val="10"/>
        </w:numPr>
        <w:jc w:val="both"/>
      </w:pPr>
      <w:r>
        <w:t>Pokrenuti fajl</w:t>
      </w:r>
      <w:r w:rsidR="00B552B7">
        <w:t xml:space="preserve">. </w:t>
      </w:r>
      <w:r>
        <w:t>Nakon pokretanje, kliknuti</w:t>
      </w:r>
      <w:r w:rsidR="00B552B7">
        <w:t xml:space="preserve"> na </w:t>
      </w:r>
      <w:r w:rsidR="00B552B7" w:rsidRPr="007567B2">
        <w:rPr>
          <w:i/>
        </w:rPr>
        <w:t>Next</w:t>
      </w:r>
    </w:p>
    <w:p w:rsidR="00B552B7" w:rsidRDefault="00B552B7" w:rsidP="0054073C">
      <w:pPr>
        <w:pStyle w:val="ListParagraph"/>
        <w:ind w:left="360"/>
        <w:jc w:val="both"/>
      </w:pPr>
    </w:p>
    <w:p w:rsidR="00B552B7" w:rsidRDefault="00B552B7" w:rsidP="0054073C">
      <w:pPr>
        <w:jc w:val="both"/>
      </w:pPr>
      <w:r>
        <w:rPr>
          <w:noProof/>
          <w:lang w:eastAsia="bs-Latn-BA"/>
        </w:rPr>
        <w:drawing>
          <wp:inline distT="0" distB="0" distL="0" distR="0" wp14:anchorId="436DDD31" wp14:editId="68CB7205">
            <wp:extent cx="3993878" cy="31089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87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B7" w:rsidRDefault="00B552B7" w:rsidP="0054073C">
      <w:pPr>
        <w:jc w:val="both"/>
      </w:pPr>
    </w:p>
    <w:p w:rsidR="00B552B7" w:rsidRDefault="00B552B7" w:rsidP="0054073C">
      <w:pPr>
        <w:jc w:val="both"/>
      </w:pPr>
    </w:p>
    <w:p w:rsidR="00B552B7" w:rsidRDefault="00B552B7" w:rsidP="0054073C">
      <w:pPr>
        <w:jc w:val="both"/>
      </w:pPr>
      <w:r>
        <w:br w:type="page"/>
      </w:r>
    </w:p>
    <w:p w:rsidR="00B552B7" w:rsidRDefault="00B5139D" w:rsidP="0054073C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Odaberite folder </w:t>
      </w:r>
      <w:r w:rsidR="00B552B7">
        <w:t>na kom</w:t>
      </w:r>
      <w:r>
        <w:t>e</w:t>
      </w:r>
      <w:r w:rsidR="00B552B7">
        <w:t xml:space="preserve"> će biti smješteni fajlovi. </w:t>
      </w:r>
      <w:r w:rsidR="007567B2">
        <w:t xml:space="preserve">Klik na </w:t>
      </w:r>
      <w:r w:rsidR="00B552B7" w:rsidRPr="007567B2">
        <w:rPr>
          <w:i/>
        </w:rPr>
        <w:t>Next</w:t>
      </w:r>
    </w:p>
    <w:p w:rsidR="00B552B7" w:rsidRDefault="00B552B7" w:rsidP="0054073C">
      <w:pPr>
        <w:jc w:val="both"/>
      </w:pPr>
    </w:p>
    <w:p w:rsidR="00B552B7" w:rsidRDefault="00B552B7" w:rsidP="0054073C">
      <w:pPr>
        <w:pStyle w:val="ListParagraph"/>
        <w:jc w:val="both"/>
      </w:pPr>
      <w:r>
        <w:rPr>
          <w:noProof/>
          <w:lang w:eastAsia="bs-Latn-BA"/>
        </w:rPr>
        <w:drawing>
          <wp:inline distT="0" distB="0" distL="0" distR="0">
            <wp:extent cx="3976033" cy="31089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33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B7" w:rsidRDefault="00B552B7" w:rsidP="0054073C">
      <w:pPr>
        <w:jc w:val="both"/>
      </w:pPr>
    </w:p>
    <w:p w:rsidR="00B552B7" w:rsidRDefault="007567B2" w:rsidP="0054073C">
      <w:pPr>
        <w:pStyle w:val="ListParagraph"/>
        <w:numPr>
          <w:ilvl w:val="0"/>
          <w:numId w:val="10"/>
        </w:numPr>
        <w:jc w:val="both"/>
      </w:pPr>
      <w:r>
        <w:t>Klik na</w:t>
      </w:r>
      <w:r w:rsidR="00B552B7">
        <w:t xml:space="preserve"> </w:t>
      </w:r>
      <w:r w:rsidR="00B552B7" w:rsidRPr="007567B2">
        <w:rPr>
          <w:i/>
        </w:rPr>
        <w:t>Next</w:t>
      </w:r>
    </w:p>
    <w:p w:rsidR="007567B2" w:rsidRDefault="007567B2" w:rsidP="0054073C">
      <w:pPr>
        <w:pStyle w:val="ListParagraph"/>
        <w:ind w:left="360"/>
        <w:jc w:val="both"/>
      </w:pPr>
    </w:p>
    <w:p w:rsidR="00B552B7" w:rsidRDefault="00C05813" w:rsidP="0054073C">
      <w:pPr>
        <w:jc w:val="both"/>
      </w:pPr>
      <w:r>
        <w:t xml:space="preserve">              </w:t>
      </w:r>
      <w:r w:rsidR="00B552B7">
        <w:rPr>
          <w:noProof/>
          <w:lang w:eastAsia="bs-Latn-BA"/>
        </w:rPr>
        <w:drawing>
          <wp:inline distT="0" distB="0" distL="0" distR="0" wp14:anchorId="4B75106D" wp14:editId="65041397">
            <wp:extent cx="3991652" cy="31089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5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B7" w:rsidRDefault="00B552B7" w:rsidP="0054073C">
      <w:pPr>
        <w:jc w:val="both"/>
      </w:pPr>
    </w:p>
    <w:p w:rsidR="00B552B7" w:rsidRDefault="00B552B7" w:rsidP="0054073C">
      <w:pPr>
        <w:jc w:val="both"/>
      </w:pPr>
      <w:r>
        <w:br w:type="page"/>
      </w:r>
    </w:p>
    <w:p w:rsidR="00B552B7" w:rsidRDefault="00B73133" w:rsidP="0054073C">
      <w:pPr>
        <w:pStyle w:val="ListParagraph"/>
        <w:numPr>
          <w:ilvl w:val="0"/>
          <w:numId w:val="10"/>
        </w:numPr>
        <w:jc w:val="both"/>
      </w:pPr>
      <w:r>
        <w:lastRenderedPageBreak/>
        <w:t>Početak instalacije.</w:t>
      </w:r>
      <w:r w:rsidR="007567B2">
        <w:t xml:space="preserve"> Klik na </w:t>
      </w:r>
      <w:r w:rsidR="007567B2" w:rsidRPr="007567B2">
        <w:rPr>
          <w:i/>
        </w:rPr>
        <w:t>Install</w:t>
      </w:r>
    </w:p>
    <w:p w:rsidR="00B73133" w:rsidRDefault="00B73133" w:rsidP="0054073C">
      <w:pPr>
        <w:pStyle w:val="ListParagraph"/>
        <w:ind w:left="360"/>
        <w:jc w:val="both"/>
      </w:pPr>
    </w:p>
    <w:p w:rsidR="00B73133" w:rsidRPr="00B73133" w:rsidRDefault="00B552B7" w:rsidP="0054073C">
      <w:pPr>
        <w:pStyle w:val="ListParagraph"/>
        <w:jc w:val="both"/>
      </w:pPr>
      <w:r>
        <w:rPr>
          <w:noProof/>
          <w:lang w:eastAsia="bs-Latn-BA"/>
        </w:rPr>
        <w:drawing>
          <wp:inline distT="0" distB="0" distL="0" distR="0">
            <wp:extent cx="4001709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0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33" w:rsidRPr="00B73133" w:rsidRDefault="00B73133" w:rsidP="0054073C">
      <w:pPr>
        <w:pStyle w:val="ListParagraph"/>
        <w:jc w:val="both"/>
      </w:pPr>
    </w:p>
    <w:p w:rsidR="00B73133" w:rsidRDefault="00B5139D" w:rsidP="0054073C">
      <w:pPr>
        <w:pStyle w:val="ListParagraph"/>
        <w:numPr>
          <w:ilvl w:val="0"/>
          <w:numId w:val="10"/>
        </w:numPr>
        <w:jc w:val="both"/>
      </w:pPr>
      <w:r>
        <w:t>Nakon instaliranja</w:t>
      </w:r>
      <w:r w:rsidR="00B73133">
        <w:t xml:space="preserve"> WampServer</w:t>
      </w:r>
      <w:r>
        <w:t xml:space="preserve"> – a</w:t>
      </w:r>
      <w:r w:rsidR="00B73133">
        <w:t>, pronađite i</w:t>
      </w:r>
      <w:r w:rsidR="0054073C">
        <w:t>konu za pokretanje Wamp servera</w:t>
      </w:r>
    </w:p>
    <w:p w:rsidR="00B73133" w:rsidRPr="00B73133" w:rsidRDefault="00B73133" w:rsidP="0054073C">
      <w:pPr>
        <w:pStyle w:val="ListParagraph"/>
        <w:jc w:val="both"/>
      </w:pPr>
    </w:p>
    <w:p w:rsidR="00B73133" w:rsidRDefault="00B552B7" w:rsidP="0054073C">
      <w:pPr>
        <w:pStyle w:val="ListParagraph"/>
        <w:jc w:val="both"/>
      </w:pPr>
      <w:r>
        <w:rPr>
          <w:noProof/>
          <w:lang w:eastAsia="bs-Latn-BA"/>
        </w:rPr>
        <w:drawing>
          <wp:inline distT="0" distB="0" distL="0" distR="0">
            <wp:extent cx="116205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33" w:rsidRDefault="00B73133" w:rsidP="0054073C">
      <w:pPr>
        <w:pStyle w:val="ListParagraph"/>
        <w:jc w:val="both"/>
      </w:pPr>
    </w:p>
    <w:p w:rsidR="00B73133" w:rsidRDefault="00B73133" w:rsidP="0054073C">
      <w:pPr>
        <w:pStyle w:val="ListParagraph"/>
        <w:numPr>
          <w:ilvl w:val="0"/>
          <w:numId w:val="10"/>
        </w:numPr>
        <w:jc w:val="both"/>
      </w:pPr>
      <w:r>
        <w:t xml:space="preserve">Nakon </w:t>
      </w:r>
      <w:r w:rsidR="00B5139D">
        <w:t>pokretanja WampServer – a</w:t>
      </w:r>
      <w:r>
        <w:t xml:space="preserve">, kliknite na zelenu ikonu u donjem desnom uglu, te </w:t>
      </w:r>
      <w:r w:rsidR="00082AD4">
        <w:t>idite na MySQL.</w:t>
      </w:r>
    </w:p>
    <w:p w:rsidR="00B73133" w:rsidRDefault="00B73133" w:rsidP="0054073C">
      <w:pPr>
        <w:ind w:left="360"/>
        <w:jc w:val="both"/>
      </w:pPr>
    </w:p>
    <w:p w:rsidR="00B73133" w:rsidRDefault="00B552B7" w:rsidP="0054073C">
      <w:pPr>
        <w:ind w:left="360"/>
        <w:jc w:val="both"/>
      </w:pPr>
      <w:r>
        <w:rPr>
          <w:noProof/>
          <w:lang w:eastAsia="bs-Latn-BA"/>
        </w:rPr>
        <w:drawing>
          <wp:inline distT="0" distB="0" distL="0" distR="0">
            <wp:extent cx="183832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6D" w:rsidRDefault="00D6096D" w:rsidP="0054073C">
      <w:pPr>
        <w:pStyle w:val="ListParagraph"/>
        <w:ind w:left="1080"/>
        <w:jc w:val="both"/>
      </w:pPr>
    </w:p>
    <w:p w:rsidR="00B73133" w:rsidRDefault="00B73133" w:rsidP="0054073C">
      <w:pPr>
        <w:ind w:left="360"/>
        <w:jc w:val="both"/>
      </w:pPr>
    </w:p>
    <w:p w:rsidR="00B73133" w:rsidRDefault="00082AD4" w:rsidP="0054073C">
      <w:pPr>
        <w:pStyle w:val="ListParagraph"/>
        <w:numPr>
          <w:ilvl w:val="0"/>
          <w:numId w:val="10"/>
        </w:numPr>
        <w:jc w:val="both"/>
      </w:pPr>
      <w:r>
        <w:t>Odaberite MySQL console.</w:t>
      </w:r>
    </w:p>
    <w:p w:rsidR="00082AD4" w:rsidRDefault="00082AD4" w:rsidP="0054073C">
      <w:pPr>
        <w:pStyle w:val="ListParagraph"/>
        <w:numPr>
          <w:ilvl w:val="0"/>
          <w:numId w:val="10"/>
        </w:numPr>
        <w:jc w:val="both"/>
      </w:pPr>
      <w:r>
        <w:t>Nakon pokretanja bit ćete upitani za password. Potrebno je da pritisnete ENTER</w:t>
      </w:r>
    </w:p>
    <w:p w:rsidR="00082AD4" w:rsidRDefault="00082AD4" w:rsidP="0054073C">
      <w:pPr>
        <w:pStyle w:val="ListParagraph"/>
        <w:numPr>
          <w:ilvl w:val="0"/>
          <w:numId w:val="10"/>
        </w:numPr>
        <w:jc w:val="both"/>
      </w:pPr>
      <w:r>
        <w:t xml:space="preserve">Kopirajte sadržaj iz „int.sql“, a zatim ga zalijepite u console – u. Skripta </w:t>
      </w:r>
      <w:r w:rsidR="0054073C">
        <w:t>bi se trebala početi izvršavati</w:t>
      </w:r>
    </w:p>
    <w:p w:rsidR="00082AD4" w:rsidRDefault="00082AD4" w:rsidP="0054073C">
      <w:pPr>
        <w:pStyle w:val="ListParagraph"/>
        <w:numPr>
          <w:ilvl w:val="0"/>
          <w:numId w:val="10"/>
        </w:numPr>
        <w:jc w:val="both"/>
      </w:pPr>
      <w:r>
        <w:t>Kreiranje baze je uspješno završeno.</w:t>
      </w:r>
    </w:p>
    <w:p w:rsidR="00B73133" w:rsidRDefault="00B73133" w:rsidP="0054073C">
      <w:pPr>
        <w:jc w:val="both"/>
      </w:pPr>
    </w:p>
    <w:p w:rsidR="00B73133" w:rsidRDefault="00B73133" w:rsidP="0054073C">
      <w:pPr>
        <w:ind w:left="360"/>
        <w:jc w:val="both"/>
      </w:pPr>
    </w:p>
    <w:p w:rsidR="00B73133" w:rsidRDefault="00B73133" w:rsidP="0054073C">
      <w:pPr>
        <w:ind w:left="360"/>
        <w:jc w:val="both"/>
      </w:pPr>
    </w:p>
    <w:p w:rsidR="00B73133" w:rsidRDefault="00B73133" w:rsidP="0054073C">
      <w:pPr>
        <w:ind w:left="360"/>
        <w:jc w:val="both"/>
      </w:pPr>
    </w:p>
    <w:p w:rsidR="00BB6928" w:rsidRDefault="00BB6928" w:rsidP="0054073C">
      <w:pPr>
        <w:jc w:val="both"/>
      </w:pPr>
    </w:p>
    <w:p w:rsidR="00BB6928" w:rsidRPr="00BB6928" w:rsidRDefault="00BB6928" w:rsidP="0054073C">
      <w:pPr>
        <w:jc w:val="both"/>
      </w:pPr>
    </w:p>
    <w:p w:rsidR="009D13AE" w:rsidRPr="009D13AE" w:rsidRDefault="009D13AE" w:rsidP="0054073C">
      <w:pPr>
        <w:pStyle w:val="Heading1"/>
        <w:numPr>
          <w:ilvl w:val="0"/>
          <w:numId w:val="9"/>
        </w:numPr>
        <w:jc w:val="both"/>
      </w:pPr>
      <w:bookmarkStart w:id="2" w:name="_Toc420967141"/>
      <w:r w:rsidRPr="009D13AE">
        <w:lastRenderedPageBreak/>
        <w:t xml:space="preserve">Kako instalirati </w:t>
      </w:r>
      <w:r w:rsidR="00EE078B">
        <w:t>Quicksheet</w:t>
      </w:r>
      <w:r w:rsidRPr="009D13AE">
        <w:t xml:space="preserve"> aplikaciju?</w:t>
      </w:r>
      <w:bookmarkEnd w:id="2"/>
    </w:p>
    <w:p w:rsidR="009D13AE" w:rsidRDefault="009D13AE" w:rsidP="0054073C">
      <w:pPr>
        <w:jc w:val="both"/>
      </w:pPr>
    </w:p>
    <w:p w:rsidR="00720093" w:rsidRDefault="00082AD4" w:rsidP="0054073C">
      <w:pPr>
        <w:jc w:val="both"/>
      </w:pPr>
      <w:r>
        <w:t xml:space="preserve">Sa linka </w:t>
      </w:r>
      <w:hyperlink r:id="rId22" w:history="1">
        <w:r w:rsidRPr="00C939C5">
          <w:rPr>
            <w:rStyle w:val="Hyperlink"/>
          </w:rPr>
          <w:t>https://github.com/SoftverInzenjeringETFSA/SI2014Tim2</w:t>
        </w:r>
      </w:hyperlink>
      <w:r>
        <w:t xml:space="preserve"> preuzmite „QuicksheetInstalacija.zip“. Nakon preuzimanje, otpakujte istu. </w:t>
      </w:r>
    </w:p>
    <w:p w:rsidR="0054073C" w:rsidRDefault="0054073C" w:rsidP="0054073C">
      <w:pPr>
        <w:jc w:val="both"/>
      </w:pPr>
    </w:p>
    <w:p w:rsidR="00082AD4" w:rsidRDefault="00082AD4" w:rsidP="0054073C">
      <w:pPr>
        <w:jc w:val="both"/>
      </w:pPr>
      <w:r>
        <w:t>Klikom na fajl „</w:t>
      </w:r>
      <w:r w:rsidRPr="00082AD4">
        <w:t>Quicksheet</w:t>
      </w:r>
      <w:r>
        <w:t>.exe“ otvorit će se sljedeći prozor:</w:t>
      </w:r>
    </w:p>
    <w:p w:rsidR="00082AD4" w:rsidRDefault="00082AD4" w:rsidP="0054073C">
      <w:pPr>
        <w:jc w:val="both"/>
      </w:pPr>
      <w:r>
        <w:rPr>
          <w:noProof/>
          <w:lang w:eastAsia="bs-Latn-BA"/>
        </w:rPr>
        <w:drawing>
          <wp:inline distT="0" distB="0" distL="0" distR="0" wp14:anchorId="39084948" wp14:editId="13C5FA59">
            <wp:extent cx="5057775" cy="3819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D4" w:rsidRDefault="00082AD4" w:rsidP="0054073C">
      <w:pPr>
        <w:jc w:val="both"/>
      </w:pPr>
    </w:p>
    <w:p w:rsidR="00082AD4" w:rsidRDefault="00082AD4" w:rsidP="0054073C">
      <w:pPr>
        <w:jc w:val="both"/>
      </w:pPr>
      <w:r>
        <w:t>Klikom na „Extract“, istalirat ćete aplikaciju na ponuđeno odredište. Nakon istalacije, na desktopu će vam se kreirati shortcut na koji pokrećete aplikaciju.</w:t>
      </w:r>
    </w:p>
    <w:p w:rsidR="00082AD4" w:rsidRDefault="0054073C" w:rsidP="0054073C">
      <w:pPr>
        <w:jc w:val="both"/>
      </w:pPr>
      <w:r>
        <w:t xml:space="preserve"> </w:t>
      </w:r>
      <w:r w:rsidR="00082AD4">
        <w:rPr>
          <w:noProof/>
          <w:lang w:eastAsia="bs-Latn-BA"/>
        </w:rPr>
        <w:drawing>
          <wp:inline distT="0" distB="0" distL="0" distR="0" wp14:anchorId="72B9F701" wp14:editId="7F4A979C">
            <wp:extent cx="676275" cy="771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</w:p>
    <w:p w:rsidR="007D0564" w:rsidRDefault="007D0564" w:rsidP="0054073C">
      <w:pPr>
        <w:jc w:val="both"/>
      </w:pPr>
      <w:bookmarkStart w:id="3" w:name="_GoBack"/>
      <w:bookmarkEnd w:id="3"/>
    </w:p>
    <w:p w:rsidR="0054073C" w:rsidRDefault="0054073C" w:rsidP="0054073C">
      <w:pPr>
        <w:jc w:val="both"/>
      </w:pPr>
    </w:p>
    <w:p w:rsidR="0054073C" w:rsidRDefault="0054073C" w:rsidP="0054073C">
      <w:pPr>
        <w:jc w:val="both"/>
      </w:pPr>
      <w:r>
        <w:lastRenderedPageBreak/>
        <w:t>Nakon pokretanja aplikacije pojavit će se sljedeći prozor:</w:t>
      </w:r>
    </w:p>
    <w:p w:rsidR="0054073C" w:rsidRDefault="0054073C" w:rsidP="0054073C">
      <w:pPr>
        <w:jc w:val="both"/>
      </w:pPr>
      <w:r>
        <w:rPr>
          <w:noProof/>
          <w:lang w:eastAsia="bs-Latn-BA"/>
        </w:rPr>
        <w:drawing>
          <wp:inline distT="0" distB="0" distL="0" distR="0" wp14:anchorId="1855EC98" wp14:editId="5C4BC024">
            <wp:extent cx="381000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3C" w:rsidRDefault="0054073C" w:rsidP="0054073C">
      <w:pPr>
        <w:jc w:val="both"/>
      </w:pPr>
    </w:p>
    <w:p w:rsidR="0054073C" w:rsidRDefault="0054073C" w:rsidP="0054073C">
      <w:pPr>
        <w:jc w:val="both"/>
      </w:pPr>
      <w:r>
        <w:t>Potrebno je da unesete sljedeće podatke:</w:t>
      </w:r>
    </w:p>
    <w:p w:rsidR="0054073C" w:rsidRDefault="0054073C" w:rsidP="0054073C">
      <w:pPr>
        <w:jc w:val="both"/>
      </w:pPr>
      <w:r>
        <w:t>Username: Administrator</w:t>
      </w:r>
    </w:p>
    <w:p w:rsidR="0054073C" w:rsidRPr="009D13AE" w:rsidRDefault="0054073C" w:rsidP="0054073C">
      <w:pPr>
        <w:jc w:val="both"/>
      </w:pPr>
      <w:r>
        <w:t>Password: administrator</w:t>
      </w:r>
    </w:p>
    <w:sectPr w:rsidR="0054073C" w:rsidRPr="009D13AE" w:rsidSect="005B3865">
      <w:footerReference w:type="default" r:id="rId26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99" w:rsidRDefault="00516799">
      <w:r>
        <w:separator/>
      </w:r>
    </w:p>
  </w:endnote>
  <w:endnote w:type="continuationSeparator" w:id="0">
    <w:p w:rsidR="00516799" w:rsidRDefault="0051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379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21C" w:rsidRDefault="00431D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48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C121C" w:rsidRDefault="00516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99" w:rsidRDefault="00516799">
      <w:r>
        <w:separator/>
      </w:r>
    </w:p>
  </w:footnote>
  <w:footnote w:type="continuationSeparator" w:id="0">
    <w:p w:rsidR="00516799" w:rsidRDefault="00516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2pt;height:7.2pt;visibility:visible;mso-wrap-style:square" o:bullet="t">
        <v:imagedata r:id="rId1" o:title=""/>
      </v:shape>
    </w:pict>
  </w:numPicBullet>
  <w:abstractNum w:abstractNumId="0" w15:restartNumberingAfterBreak="0">
    <w:nsid w:val="03074AEA"/>
    <w:multiLevelType w:val="multilevel"/>
    <w:tmpl w:val="683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5FE1"/>
    <w:multiLevelType w:val="hybridMultilevel"/>
    <w:tmpl w:val="D5301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C21A0C"/>
    <w:multiLevelType w:val="multilevel"/>
    <w:tmpl w:val="FA7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1718"/>
    <w:multiLevelType w:val="hybridMultilevel"/>
    <w:tmpl w:val="80944FA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D2B407F"/>
    <w:multiLevelType w:val="multilevel"/>
    <w:tmpl w:val="18DC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94525"/>
    <w:multiLevelType w:val="multilevel"/>
    <w:tmpl w:val="6144E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BA0035"/>
    <w:multiLevelType w:val="hybridMultilevel"/>
    <w:tmpl w:val="5DBC766A"/>
    <w:lvl w:ilvl="0" w:tplc="48988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A6D6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2AC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269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AB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E02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AA84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36EB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DA1D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37205DD"/>
    <w:multiLevelType w:val="hybridMultilevel"/>
    <w:tmpl w:val="BF743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E1BEE"/>
    <w:multiLevelType w:val="multilevel"/>
    <w:tmpl w:val="BB82D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CA1CA7"/>
    <w:multiLevelType w:val="multilevel"/>
    <w:tmpl w:val="BEAC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571F"/>
    <w:multiLevelType w:val="hybridMultilevel"/>
    <w:tmpl w:val="0B089E7E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A43F96"/>
    <w:multiLevelType w:val="hybridMultilevel"/>
    <w:tmpl w:val="27E61C6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D65"/>
    <w:multiLevelType w:val="multilevel"/>
    <w:tmpl w:val="1BE8DD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7CF1FF7"/>
    <w:multiLevelType w:val="hybridMultilevel"/>
    <w:tmpl w:val="68C82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427D48"/>
    <w:multiLevelType w:val="multilevel"/>
    <w:tmpl w:val="05B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2"/>
  </w:num>
  <w:num w:numId="7">
    <w:abstractNumId w:val="14"/>
  </w:num>
  <w:num w:numId="8">
    <w:abstractNumId w:val="12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5A"/>
    <w:rsid w:val="00082AD4"/>
    <w:rsid w:val="0019410A"/>
    <w:rsid w:val="001A323B"/>
    <w:rsid w:val="00430743"/>
    <w:rsid w:val="00431D5A"/>
    <w:rsid w:val="0048478E"/>
    <w:rsid w:val="0048653F"/>
    <w:rsid w:val="00516799"/>
    <w:rsid w:val="0054073C"/>
    <w:rsid w:val="00542225"/>
    <w:rsid w:val="005B7D13"/>
    <w:rsid w:val="005D39C9"/>
    <w:rsid w:val="00666472"/>
    <w:rsid w:val="00700482"/>
    <w:rsid w:val="00720093"/>
    <w:rsid w:val="007567B2"/>
    <w:rsid w:val="007D0564"/>
    <w:rsid w:val="00895C02"/>
    <w:rsid w:val="008F409C"/>
    <w:rsid w:val="0093198D"/>
    <w:rsid w:val="009938A0"/>
    <w:rsid w:val="009D13AE"/>
    <w:rsid w:val="00A30465"/>
    <w:rsid w:val="00A62272"/>
    <w:rsid w:val="00B47C4D"/>
    <w:rsid w:val="00B5139D"/>
    <w:rsid w:val="00B552B7"/>
    <w:rsid w:val="00B73133"/>
    <w:rsid w:val="00BB6928"/>
    <w:rsid w:val="00C05813"/>
    <w:rsid w:val="00CF7DD2"/>
    <w:rsid w:val="00D6096D"/>
    <w:rsid w:val="00EE078B"/>
    <w:rsid w:val="00F02EA5"/>
    <w:rsid w:val="00F5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F9D0E-E45B-4FC5-AF73-E833C329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D5A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D5A"/>
    <w:rPr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431D5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1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D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1D5A"/>
    <w:pPr>
      <w:spacing w:after="100"/>
      <w:ind w:left="440"/>
    </w:pPr>
  </w:style>
  <w:style w:type="table" w:styleId="GridTable1Light-Accent5">
    <w:name w:val="Grid Table 1 Light Accent 5"/>
    <w:basedOn w:val="TableNormal"/>
    <w:uiPriority w:val="46"/>
    <w:rsid w:val="00431D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431D5A"/>
  </w:style>
  <w:style w:type="character" w:customStyle="1" w:styleId="null">
    <w:name w:val="null"/>
    <w:basedOn w:val="DefaultParagraphFont"/>
    <w:rsid w:val="00BB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ampserver.com/en/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hyperlink" Target="http://www.oracle.com/technetwork/java/javase/downloads/jre8-downloads-2133155.html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github.com/SoftverInzenjeringETFSA/SI2014Tim2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1AD58-7E27-4BED-A460-E084051C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0</TotalTime>
  <Pages>9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dzenanabricic@hotmail.com</cp:lastModifiedBy>
  <cp:revision>2</cp:revision>
  <cp:lastPrinted>2014-06-10T21:36:00Z</cp:lastPrinted>
  <dcterms:created xsi:type="dcterms:W3CDTF">2015-06-01T22:18:00Z</dcterms:created>
  <dcterms:modified xsi:type="dcterms:W3CDTF">2015-06-01T22:18:00Z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